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F82D" w14:textId="77777777" w:rsidR="00296F02" w:rsidRDefault="000B530A">
      <w:pPr>
        <w:pStyle w:val="Title"/>
        <w:pBdr>
          <w:bottom w:val="thickThinLargeGap" w:sz="12" w:space="3" w:color="1FB1E6" w:themeColor="accent1"/>
        </w:pBdr>
      </w:pPr>
      <w:r>
        <w:t>Mid-TERM</w:t>
      </w:r>
      <w:r w:rsidR="003D7843">
        <w:t xml:space="preserve"> </w:t>
      </w:r>
      <w:r w:rsidR="00341F33">
        <w:t xml:space="preserve">I </w:t>
      </w:r>
      <w:r w:rsidR="00CE646E">
        <w:t>r</w:t>
      </w:r>
      <w:r w:rsidR="003D7843">
        <w:t>e</w:t>
      </w:r>
      <w:r w:rsidR="00CE646E">
        <w:t>view</w:t>
      </w:r>
    </w:p>
    <w:p w14:paraId="0752AADF" w14:textId="77777777" w:rsidR="000B530A" w:rsidRDefault="00CE646E" w:rsidP="000B530A">
      <w:pPr>
        <w:pStyle w:val="ContactInfo"/>
        <w:spacing w:after="840"/>
        <w:rPr>
          <w:rStyle w:val="Hyperlink"/>
        </w:rPr>
      </w:pPr>
      <w:r>
        <w:t>Ezhil Kalaimannan</w:t>
      </w:r>
      <w:r w:rsidR="00585EFC">
        <w:t> </w:t>
      </w:r>
      <w:r w:rsidR="00585EFC">
        <w:rPr>
          <w:rStyle w:val="Strong"/>
          <w:color w:val="6DCCEE" w:themeColor="accent1" w:themeTint="A6"/>
        </w:rPr>
        <w:t>|</w:t>
      </w:r>
      <w:r w:rsidR="00585EFC">
        <w:t> </w:t>
      </w:r>
      <w:hyperlink r:id="rId8" w:history="1">
        <w:r w:rsidRPr="00895841">
          <w:rPr>
            <w:rStyle w:val="Hyperlink"/>
          </w:rPr>
          <w:t>ekalaimannan@uwf.edu</w:t>
        </w:r>
      </w:hyperlink>
    </w:p>
    <w:p w14:paraId="0971DC4C" w14:textId="77777777" w:rsidR="009113AD" w:rsidRDefault="000B530A" w:rsidP="000B530A">
      <w:pPr>
        <w:pStyle w:val="ContactInfo"/>
        <w:spacing w:after="0"/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 xml:space="preserve">Textbook </w:t>
      </w:r>
      <w:r w:rsidR="00B826FE" w:rsidRPr="00B826FE"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 xml:space="preserve">Chapters </w:t>
      </w:r>
      <w:r w:rsidR="005C3649"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>Covered: 1, 6 and 7</w:t>
      </w:r>
      <w:r w:rsidR="00B826FE" w:rsidRPr="00B826FE"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>.</w:t>
      </w:r>
    </w:p>
    <w:p w14:paraId="701CF452" w14:textId="77777777" w:rsidR="009113AD" w:rsidRDefault="009113AD" w:rsidP="000B530A">
      <w:pPr>
        <w:pStyle w:val="ContactInfo"/>
        <w:spacing w:after="0"/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 xml:space="preserve">Descriptive questions and Problems: </w:t>
      </w:r>
      <w:r w:rsidR="003E7E92"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>5</w:t>
      </w:r>
      <w:r w:rsidR="005C3649"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>0</w:t>
      </w:r>
      <w:r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t xml:space="preserve"> points</w:t>
      </w:r>
    </w:p>
    <w:p w14:paraId="21D5EE25" w14:textId="77777777" w:rsidR="00CE646E" w:rsidRPr="00CE646E" w:rsidRDefault="00716DC2" w:rsidP="000B530A">
      <w:pPr>
        <w:pStyle w:val="ContactInfo"/>
        <w:spacing w:after="0"/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szCs w:val="24"/>
          <w14:ligatures w14:val="none"/>
        </w:rPr>
        <w:pict w14:anchorId="6888803E">
          <v:rect id="_x0000_i1025" style="width:0;height:1.5pt" o:hralign="center" o:hrstd="t" o:hr="t" fillcolor="#a0a0a0" stroked="f"/>
        </w:pict>
      </w:r>
    </w:p>
    <w:p w14:paraId="271DBAC3" w14:textId="77777777" w:rsidR="00CE646E" w:rsidRPr="00CE646E" w:rsidRDefault="00E1177E" w:rsidP="000B530A">
      <w:pPr>
        <w:spacing w:after="100" w:afterAutospacing="1" w:line="276" w:lineRule="auto"/>
        <w:ind w:left="0" w:right="0"/>
        <w:jc w:val="both"/>
        <w:rPr>
          <w:rFonts w:ascii="Cambria" w:eastAsia="Times New Roman" w:hAnsi="Cambria" w:cs="Times New Roman"/>
          <w:b/>
          <w:bCs/>
          <w:color w:val="auto"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Times"/>
          <w:b/>
          <w:bCs/>
          <w:i/>
          <w:iCs/>
          <w:color w:val="00CC33"/>
          <w:kern w:val="0"/>
          <w:sz w:val="28"/>
          <w:szCs w:val="28"/>
          <w14:ligatures w14:val="none"/>
        </w:rPr>
        <w:t>Study Guide</w:t>
      </w:r>
      <w:r w:rsidR="00475C71">
        <w:rPr>
          <w:rFonts w:ascii="Cambria" w:eastAsia="Times New Roman" w:hAnsi="Cambria" w:cs="Times"/>
          <w:b/>
          <w:bCs/>
          <w:i/>
          <w:iCs/>
          <w:color w:val="00CC33"/>
          <w:kern w:val="0"/>
          <w:sz w:val="28"/>
          <w:szCs w:val="28"/>
          <w14:ligatures w14:val="none"/>
        </w:rPr>
        <w:t xml:space="preserve"> </w:t>
      </w:r>
    </w:p>
    <w:p w14:paraId="3A92A2F5" w14:textId="77777777" w:rsidR="00475C71" w:rsidRDefault="005C3649" w:rsidP="00D71C7E">
      <w:pPr>
        <w:numPr>
          <w:ilvl w:val="0"/>
          <w:numId w:val="2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  <w:r w:rsidR="00973DA1">
        <w:rPr>
          <w:rFonts w:ascii="Times New Roman" w:hAnsi="Times New Roman" w:cs="Times New Roman"/>
          <w:sz w:val="24"/>
          <w:szCs w:val="24"/>
        </w:rPr>
        <w:t xml:space="preserve"> – Wireless Networks</w:t>
      </w:r>
    </w:p>
    <w:p w14:paraId="26825BDC" w14:textId="77777777" w:rsidR="000B530A" w:rsidRDefault="000B530A" w:rsidP="000B530A">
      <w:pPr>
        <w:pStyle w:val="ListParagraph"/>
        <w:numPr>
          <w:ilvl w:val="1"/>
          <w:numId w:val="2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CDMA</w:t>
      </w:r>
    </w:p>
    <w:p w14:paraId="720ACC01" w14:textId="7BF5917D" w:rsidR="000B530A" w:rsidRDefault="000B530A" w:rsidP="000B530A">
      <w:pPr>
        <w:pStyle w:val="ListParagraph"/>
        <w:numPr>
          <w:ilvl w:val="1"/>
          <w:numId w:val="2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802.11 Architecture, Active and Passive Scanning</w:t>
      </w:r>
      <w:r w:rsidR="00F246F7">
        <w:rPr>
          <w:rFonts w:ascii="Times New Roman" w:hAnsi="Times New Roman" w:cs="Times New Roman"/>
          <w:sz w:val="24"/>
          <w:szCs w:val="24"/>
        </w:rPr>
        <w:t xml:space="preserve"> in Wireless Networks</w:t>
      </w:r>
    </w:p>
    <w:p w14:paraId="16DB7427" w14:textId="09899D47" w:rsidR="009672D4" w:rsidRDefault="009672D4" w:rsidP="000B530A">
      <w:pPr>
        <w:pStyle w:val="ListParagraph"/>
        <w:numPr>
          <w:ilvl w:val="1"/>
          <w:numId w:val="2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802.11 MAC Layer CSMA/CA Protocol – SIFS and DIFS</w:t>
      </w:r>
    </w:p>
    <w:p w14:paraId="4E52B672" w14:textId="3CC00A96" w:rsidR="009672D4" w:rsidRDefault="009672D4" w:rsidP="000B530A">
      <w:pPr>
        <w:pStyle w:val="ListParagraph"/>
        <w:numPr>
          <w:ilvl w:val="1"/>
          <w:numId w:val="2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CTS and RTS</w:t>
      </w:r>
    </w:p>
    <w:p w14:paraId="169B6958" w14:textId="77777777" w:rsidR="00475C71" w:rsidRPr="00475C71" w:rsidRDefault="00475C71" w:rsidP="00475C71">
      <w:pPr>
        <w:spacing w:after="0" w:line="240" w:lineRule="auto"/>
        <w:ind w:left="360" w:right="0"/>
        <w:rPr>
          <w:rFonts w:ascii="Times New Roman" w:hAnsi="Times New Roman" w:cs="Times New Roman"/>
          <w:sz w:val="24"/>
          <w:szCs w:val="24"/>
        </w:rPr>
      </w:pPr>
    </w:p>
    <w:p w14:paraId="63250F1C" w14:textId="77777777" w:rsidR="00475C71" w:rsidRPr="00475C71" w:rsidRDefault="000B530A" w:rsidP="00475C71">
      <w:pPr>
        <w:numPr>
          <w:ilvl w:val="0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1</w:t>
      </w:r>
      <w:r w:rsidR="00475C71" w:rsidRPr="00475C71">
        <w:rPr>
          <w:rFonts w:ascii="Times New Roman" w:hAnsi="Times New Roman"/>
          <w:sz w:val="24"/>
          <w:szCs w:val="24"/>
        </w:rPr>
        <w:t xml:space="preserve"> </w:t>
      </w:r>
      <w:r w:rsidR="00475C71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Introduction</w:t>
      </w:r>
    </w:p>
    <w:p w14:paraId="1FC1A394" w14:textId="77777777" w:rsidR="00475C71" w:rsidRPr="00475C71" w:rsidRDefault="00257325" w:rsidP="00475C71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 Protocol?</w:t>
      </w:r>
    </w:p>
    <w:p w14:paraId="62AD28A6" w14:textId="28946026" w:rsidR="00475C71" w:rsidRDefault="00257325" w:rsidP="004E3216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Packet Switching (Store and Forward Transmission, Queuing and Packet Loss)</w:t>
      </w:r>
    </w:p>
    <w:p w14:paraId="5F396AE5" w14:textId="1075C810" w:rsidR="00FA15C5" w:rsidRDefault="00FA15C5" w:rsidP="004E3216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Multiplexing in Circuit-Switched Networks</w:t>
      </w:r>
    </w:p>
    <w:p w14:paraId="27FD57E0" w14:textId="77777777" w:rsidR="00257325" w:rsidRDefault="00257325" w:rsidP="004E3216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Delay in Packet-Switched Networks</w:t>
      </w:r>
      <w:r w:rsidR="009113AD">
        <w:rPr>
          <w:rFonts w:ascii="Times New Roman" w:hAnsi="Times New Roman"/>
          <w:sz w:val="24"/>
          <w:szCs w:val="24"/>
        </w:rPr>
        <w:t xml:space="preserve"> </w:t>
      </w:r>
    </w:p>
    <w:p w14:paraId="3D20F19C" w14:textId="244F67FC" w:rsidR="009113AD" w:rsidRPr="00FA15C5" w:rsidRDefault="009113AD" w:rsidP="00FA15C5">
      <w:pPr>
        <w:pStyle w:val="ListParagraph"/>
        <w:numPr>
          <w:ilvl w:val="0"/>
          <w:numId w:val="5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 w:rsidRPr="00FA15C5">
        <w:rPr>
          <w:rFonts w:ascii="Times New Roman" w:hAnsi="Times New Roman"/>
          <w:sz w:val="24"/>
          <w:szCs w:val="24"/>
        </w:rPr>
        <w:t>Comparing Transmission and Propagation Delay</w:t>
      </w:r>
    </w:p>
    <w:p w14:paraId="76BE491F" w14:textId="79A2B65E" w:rsidR="00257325" w:rsidRDefault="00257325" w:rsidP="004E3216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Layered Architecture</w:t>
      </w:r>
    </w:p>
    <w:p w14:paraId="723B3F23" w14:textId="489F93EA" w:rsidR="00FA15C5" w:rsidRDefault="00FA15C5" w:rsidP="004E3216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Throughput in Computer Networks</w:t>
      </w:r>
    </w:p>
    <w:p w14:paraId="7D082AE9" w14:textId="77777777" w:rsidR="00257325" w:rsidRPr="00257325" w:rsidRDefault="00257325" w:rsidP="00257325">
      <w:pPr>
        <w:tabs>
          <w:tab w:val="left" w:pos="360"/>
        </w:tabs>
        <w:spacing w:after="0" w:line="240" w:lineRule="auto"/>
        <w:ind w:left="1080" w:right="0"/>
        <w:rPr>
          <w:rFonts w:ascii="Times New Roman" w:hAnsi="Times New Roman"/>
          <w:sz w:val="24"/>
          <w:szCs w:val="24"/>
        </w:rPr>
      </w:pPr>
    </w:p>
    <w:p w14:paraId="3D632834" w14:textId="68BD2F35" w:rsidR="00475C71" w:rsidRPr="00475C71" w:rsidRDefault="00B679A5" w:rsidP="00475C71">
      <w:pPr>
        <w:numPr>
          <w:ilvl w:val="0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Chapter 6 </w:t>
      </w:r>
      <w:r w:rsidR="00475C71">
        <w:rPr>
          <w:rFonts w:ascii="Times New Roman" w:hAnsi="Times New Roman"/>
          <w:sz w:val="24"/>
          <w:szCs w:val="24"/>
        </w:rPr>
        <w:t xml:space="preserve">- </w:t>
      </w:r>
      <w:r w:rsidR="00257325">
        <w:rPr>
          <w:rFonts w:ascii="Times New Roman" w:hAnsi="Times New Roman"/>
          <w:sz w:val="24"/>
          <w:szCs w:val="24"/>
        </w:rPr>
        <w:t>Data Link Layer</w:t>
      </w:r>
    </w:p>
    <w:p w14:paraId="200A1A99" w14:textId="77777777" w:rsidR="00257325" w:rsidRDefault="00257325" w:rsidP="00257325">
      <w:pPr>
        <w:numPr>
          <w:ilvl w:val="1"/>
          <w:numId w:val="2"/>
        </w:numPr>
        <w:tabs>
          <w:tab w:val="left" w:pos="360"/>
        </w:tabs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Error Detection and Correction Techniques </w:t>
      </w:r>
    </w:p>
    <w:p w14:paraId="3EAB32E7" w14:textId="77777777" w:rsidR="00257325" w:rsidRPr="00257325" w:rsidRDefault="00257325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 w:rsidRPr="00257325">
        <w:rPr>
          <w:rFonts w:ascii="Times New Roman" w:hAnsi="Times New Roman"/>
          <w:sz w:val="24"/>
          <w:szCs w:val="24"/>
        </w:rPr>
        <w:t>Parity Checks</w:t>
      </w:r>
    </w:p>
    <w:p w14:paraId="48CCA128" w14:textId="77777777" w:rsidR="00257325" w:rsidRDefault="00257325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Checksum</w:t>
      </w:r>
    </w:p>
    <w:p w14:paraId="6D4F622E" w14:textId="77777777" w:rsidR="00257325" w:rsidRDefault="00257325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CRC</w:t>
      </w:r>
    </w:p>
    <w:p w14:paraId="19767912" w14:textId="62CB547E" w:rsidR="00151876" w:rsidRDefault="00151876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Hamming Code – Error Detection and Correction</w:t>
      </w:r>
    </w:p>
    <w:p w14:paraId="2D75411D" w14:textId="2624FDBB" w:rsidR="009672D4" w:rsidRDefault="009672D4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Slotted ALOHA</w:t>
      </w:r>
    </w:p>
    <w:p w14:paraId="7426B3CA" w14:textId="6798FAFA" w:rsidR="009672D4" w:rsidRDefault="009672D4" w:rsidP="00257325">
      <w:pPr>
        <w:pStyle w:val="ListParagraph"/>
        <w:numPr>
          <w:ilvl w:val="3"/>
          <w:numId w:val="2"/>
        </w:numPr>
        <w:spacing w:after="0" w:line="240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CSMA/CD – Estimation of Conditional Probabilities</w:t>
      </w:r>
      <w:bookmarkStart w:id="0" w:name="_GoBack"/>
      <w:bookmarkEnd w:id="0"/>
    </w:p>
    <w:p w14:paraId="21BBF0E3" w14:textId="7CC31360" w:rsidR="009672D4" w:rsidRDefault="009672D4" w:rsidP="009672D4">
      <w:pPr>
        <w:pStyle w:val="ListParagraph"/>
        <w:spacing w:after="0" w:line="240" w:lineRule="auto"/>
        <w:ind w:left="2520" w:right="0"/>
        <w:rPr>
          <w:rFonts w:ascii="Times New Roman" w:hAnsi="Times New Roman"/>
          <w:sz w:val="24"/>
          <w:szCs w:val="24"/>
        </w:rPr>
      </w:pPr>
    </w:p>
    <w:p w14:paraId="710F72D7" w14:textId="1F16F646" w:rsidR="005C3649" w:rsidRPr="005C3649" w:rsidRDefault="005C3649" w:rsidP="005C3649">
      <w:pPr>
        <w:spacing w:after="0" w:line="240" w:lineRule="auto"/>
        <w:ind w:left="4320" w:right="0" w:hanging="3600"/>
        <w:rPr>
          <w:rFonts w:ascii="Times New Roman" w:hAnsi="Times New Roman"/>
          <w:sz w:val="24"/>
          <w:szCs w:val="24"/>
        </w:rPr>
      </w:pPr>
    </w:p>
    <w:p w14:paraId="78B590FF" w14:textId="77777777" w:rsidR="00475C71" w:rsidRPr="00495AD2" w:rsidRDefault="00475C71" w:rsidP="00495AD2">
      <w:pPr>
        <w:pStyle w:val="ListParagraph"/>
        <w:spacing w:after="0" w:line="240" w:lineRule="auto"/>
        <w:ind w:left="1080" w:right="0"/>
        <w:rPr>
          <w:rFonts w:ascii="Times New Roman" w:hAnsi="Times New Roman"/>
          <w:sz w:val="24"/>
          <w:szCs w:val="24"/>
        </w:rPr>
      </w:pPr>
    </w:p>
    <w:sectPr w:rsidR="00475C71" w:rsidRPr="00495AD2">
      <w:footerReference w:type="default" r:id="rId9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BD98" w14:textId="77777777" w:rsidR="00716DC2" w:rsidRDefault="00716DC2">
      <w:pPr>
        <w:spacing w:after="0" w:line="240" w:lineRule="auto"/>
      </w:pPr>
      <w:r>
        <w:separator/>
      </w:r>
    </w:p>
  </w:endnote>
  <w:endnote w:type="continuationSeparator" w:id="0">
    <w:p w14:paraId="1AE4896D" w14:textId="77777777" w:rsidR="00716DC2" w:rsidRDefault="0071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3A83" w14:textId="42BAEE9C" w:rsidR="00CE646E" w:rsidRDefault="00CE646E">
    <w:pPr>
      <w:pStyle w:val="Footer"/>
      <w:jc w:val="right"/>
    </w:pPr>
    <w:r>
      <w:rPr>
        <w:color w:val="1FB1E6" w:themeColor="accent1"/>
        <w:sz w:val="20"/>
      </w:rPr>
      <w:t xml:space="preserve">pg. </w:t>
    </w:r>
    <w:r>
      <w:rPr>
        <w:color w:val="1FB1E6" w:themeColor="accent1"/>
        <w:sz w:val="20"/>
      </w:rPr>
      <w:fldChar w:fldCharType="begin"/>
    </w:r>
    <w:r>
      <w:rPr>
        <w:color w:val="1FB1E6" w:themeColor="accent1"/>
        <w:sz w:val="20"/>
      </w:rPr>
      <w:instrText xml:space="preserve"> PAGE  \* Arabic </w:instrText>
    </w:r>
    <w:r>
      <w:rPr>
        <w:color w:val="1FB1E6" w:themeColor="accent1"/>
        <w:sz w:val="20"/>
      </w:rPr>
      <w:fldChar w:fldCharType="separate"/>
    </w:r>
    <w:r w:rsidR="00B679A5">
      <w:rPr>
        <w:noProof/>
        <w:color w:val="1FB1E6" w:themeColor="accent1"/>
        <w:sz w:val="20"/>
      </w:rPr>
      <w:t>1</w:t>
    </w:r>
    <w:r>
      <w:rPr>
        <w:color w:val="1FB1E6" w:themeColor="accent1"/>
        <w:sz w:val="20"/>
      </w:rPr>
      <w:fldChar w:fldCharType="end"/>
    </w:r>
  </w:p>
  <w:p w14:paraId="7C9B8A81" w14:textId="77777777" w:rsidR="00296F02" w:rsidRDefault="0029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D3D2E" w14:textId="77777777" w:rsidR="00716DC2" w:rsidRDefault="00716DC2">
      <w:pPr>
        <w:spacing w:after="0" w:line="240" w:lineRule="auto"/>
      </w:pPr>
      <w:r>
        <w:separator/>
      </w:r>
    </w:p>
  </w:footnote>
  <w:footnote w:type="continuationSeparator" w:id="0">
    <w:p w14:paraId="717CCE42" w14:textId="77777777" w:rsidR="00716DC2" w:rsidRDefault="0071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091"/>
    <w:multiLevelType w:val="hybridMultilevel"/>
    <w:tmpl w:val="1E5AA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C286860">
      <w:numFmt w:val="bullet"/>
      <w:lvlText w:val="-"/>
      <w:lvlJc w:val="left"/>
      <w:pPr>
        <w:ind w:left="4140" w:hanging="360"/>
      </w:pPr>
      <w:rPr>
        <w:rFonts w:ascii="Times New Roman" w:eastAsiaTheme="minorHAns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C26E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415562"/>
    <w:multiLevelType w:val="multilevel"/>
    <w:tmpl w:val="D208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D2599"/>
    <w:multiLevelType w:val="hybridMultilevel"/>
    <w:tmpl w:val="2B2242E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6F821DD3"/>
    <w:multiLevelType w:val="hybridMultilevel"/>
    <w:tmpl w:val="C0C842FA"/>
    <w:lvl w:ilvl="0" w:tplc="257C5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TA1NTUxMTEwN7FU0lEKTi0uzszPAykwqgUAmw2ZhywAAAA="/>
  </w:docVars>
  <w:rsids>
    <w:rsidRoot w:val="00CE646E"/>
    <w:rsid w:val="000226F6"/>
    <w:rsid w:val="00036C27"/>
    <w:rsid w:val="0004428C"/>
    <w:rsid w:val="000B530A"/>
    <w:rsid w:val="00130177"/>
    <w:rsid w:val="00151876"/>
    <w:rsid w:val="001B549A"/>
    <w:rsid w:val="00257325"/>
    <w:rsid w:val="00296F02"/>
    <w:rsid w:val="002B4A9E"/>
    <w:rsid w:val="00341F33"/>
    <w:rsid w:val="00382CD1"/>
    <w:rsid w:val="003D7843"/>
    <w:rsid w:val="003E7E92"/>
    <w:rsid w:val="00427716"/>
    <w:rsid w:val="00475C71"/>
    <w:rsid w:val="00495AD2"/>
    <w:rsid w:val="00534B25"/>
    <w:rsid w:val="00585EFC"/>
    <w:rsid w:val="005C3649"/>
    <w:rsid w:val="006D6CB7"/>
    <w:rsid w:val="0070175F"/>
    <w:rsid w:val="00716DC2"/>
    <w:rsid w:val="0076688E"/>
    <w:rsid w:val="0078110F"/>
    <w:rsid w:val="007D2B67"/>
    <w:rsid w:val="00867628"/>
    <w:rsid w:val="009113AD"/>
    <w:rsid w:val="00911659"/>
    <w:rsid w:val="00951C48"/>
    <w:rsid w:val="0096383A"/>
    <w:rsid w:val="009672D4"/>
    <w:rsid w:val="00973DA1"/>
    <w:rsid w:val="009D43C2"/>
    <w:rsid w:val="00A1037C"/>
    <w:rsid w:val="00A43F91"/>
    <w:rsid w:val="00AA2672"/>
    <w:rsid w:val="00AE43D6"/>
    <w:rsid w:val="00B42320"/>
    <w:rsid w:val="00B679A5"/>
    <w:rsid w:val="00B826FE"/>
    <w:rsid w:val="00BB6E85"/>
    <w:rsid w:val="00CE646E"/>
    <w:rsid w:val="00D71C7E"/>
    <w:rsid w:val="00E1177E"/>
    <w:rsid w:val="00EE2AAF"/>
    <w:rsid w:val="00F05FEF"/>
    <w:rsid w:val="00F16D94"/>
    <w:rsid w:val="00F246F7"/>
    <w:rsid w:val="00F52F85"/>
    <w:rsid w:val="00F83FEF"/>
    <w:rsid w:val="00FA15C5"/>
    <w:rsid w:val="00F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281E0"/>
  <w15:chartTrackingRefBased/>
  <w15:docId w15:val="{C91BA47E-402C-4975-9D50-C724971F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7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646E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pPr>
      <w:spacing w:before="40" w:after="1400" w:line="240" w:lineRule="auto"/>
      <w:ind w:left="0" w:right="0"/>
    </w:pPr>
    <w:rPr>
      <w:color w:val="595959" w:themeColor="text1" w:themeTint="A6"/>
    </w:rPr>
  </w:style>
  <w:style w:type="character" w:styleId="Strong">
    <w:name w:val="Strong"/>
    <w:basedOn w:val="DefaultParagraphFont"/>
    <w:uiPriority w:val="5"/>
    <w:unhideWhenUsed/>
    <w:qFormat/>
    <w:rPr>
      <w:b w:val="0"/>
      <w:bCs w:val="0"/>
      <w:color w:val="1FB1E6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4"/>
    <w:unhideWhenUsed/>
    <w:qFormat/>
    <w:pPr>
      <w:spacing w:after="640" w:line="240" w:lineRule="auto"/>
    </w:pPr>
  </w:style>
  <w:style w:type="character" w:customStyle="1" w:styleId="ClosingChar">
    <w:name w:val="Closing Char"/>
    <w:basedOn w:val="DefaultParagraphFont"/>
    <w:link w:val="Closing"/>
    <w:uiPriority w:val="4"/>
  </w:style>
  <w:style w:type="character" w:styleId="Hyperlink">
    <w:name w:val="Hyperlink"/>
    <w:basedOn w:val="DefaultParagraphFont"/>
    <w:uiPriority w:val="99"/>
    <w:unhideWhenUsed/>
    <w:rPr>
      <w:color w:val="1FB1E6" w:themeColor="hyperlink"/>
      <w:u w:val="single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pBdr>
        <w:between w:val="single" w:sz="8" w:space="5" w:color="1FB1E6" w:themeColor="accent1"/>
      </w:pBdr>
      <w:tabs>
        <w:tab w:val="center" w:pos="4680"/>
        <w:tab w:val="right" w:pos="9360"/>
      </w:tabs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CE646E"/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646E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91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alaimannan@uwf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hilSelvam\AppData\Roaming\Microsoft\Templates\Reference%20Letter%20from%20Teacher.dotx" TargetMode="External"/></Relationship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9FB764-C1F3-4C46-8F4F-B4D9338C7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EzhilSelvam</dc:creator>
  <cp:keywords/>
  <cp:lastModifiedBy>Ezhil Selvam</cp:lastModifiedBy>
  <cp:revision>2</cp:revision>
  <cp:lastPrinted>2016-03-06T20:33:00Z</cp:lastPrinted>
  <dcterms:created xsi:type="dcterms:W3CDTF">2019-10-06T00:51:00Z</dcterms:created>
  <dcterms:modified xsi:type="dcterms:W3CDTF">2019-10-06T00:51:00Z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TC029335469991</vt:lpwstr>
  </property>
</Properties>
</file>